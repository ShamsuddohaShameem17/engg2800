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Pr="00233C4B" w:rsidRDefault="0024275E" w:rsidP="00A979E1">
      <w:pPr>
        <w:pStyle w:val="Title"/>
        <w:rPr>
          <w:sz w:val="40"/>
          <w:szCs w:val="40"/>
        </w:rPr>
      </w:pPr>
      <w:bookmarkStart w:id="0" w:name="_GoBack"/>
      <w:r w:rsidRPr="00233C4B">
        <w:rPr>
          <w:sz w:val="40"/>
          <w:szCs w:val="40"/>
        </w:rPr>
        <w:t>Meeting Agenda</w:t>
      </w:r>
      <w:r w:rsidR="00A979E1" w:rsidRPr="00233C4B"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alias w:val="Vertical line seperator:"/>
          <w:tag w:val="Vertical line seperator:"/>
          <w:id w:val="1874568466"/>
          <w:placeholder>
            <w:docPart w:val="2284D4F2E1C94EF2845E63DE70BB94DB"/>
          </w:placeholder>
          <w:temporary/>
          <w:showingPlcHdr/>
          <w15:appearance w15:val="hidden"/>
        </w:sdtPr>
        <w:sdtEndPr/>
        <w:sdtContent>
          <w:r w:rsidR="00A979E1" w:rsidRPr="00233C4B">
            <w:rPr>
              <w:sz w:val="40"/>
              <w:szCs w:val="40"/>
            </w:rPr>
            <w:t>|</w:t>
          </w:r>
        </w:sdtContent>
      </w:sdt>
      <w:r w:rsidRPr="00233C4B">
        <w:rPr>
          <w:sz w:val="40"/>
          <w:szCs w:val="40"/>
        </w:rPr>
        <w:t>Week -</w:t>
      </w:r>
      <w:r w:rsidR="00446A83" w:rsidRPr="00233C4B">
        <w:rPr>
          <w:sz w:val="40"/>
          <w:szCs w:val="40"/>
        </w:rPr>
        <w:tab/>
      </w:r>
      <w:r w:rsidR="00446A83" w:rsidRPr="00233C4B">
        <w:rPr>
          <w:sz w:val="40"/>
          <w:szCs w:val="40"/>
        </w:rPr>
        <w:tab/>
      </w:r>
      <w:r w:rsidR="00446A83" w:rsidRPr="00233C4B">
        <w:rPr>
          <w:sz w:val="40"/>
          <w:szCs w:val="40"/>
        </w:rPr>
        <w:tab/>
        <w:t>Group-43</w:t>
      </w:r>
      <w:r w:rsidRPr="00233C4B">
        <w:rPr>
          <w:sz w:val="40"/>
          <w:szCs w:val="40"/>
        </w:rPr>
        <w:t xml:space="preserve"> </w:t>
      </w:r>
    </w:p>
    <w:p w:rsidR="00A979E1" w:rsidRPr="00233C4B" w:rsidRDefault="0024275E" w:rsidP="00A979E1">
      <w:pPr>
        <w:pStyle w:val="Heading2"/>
      </w:pPr>
      <w:r w:rsidRPr="00233C4B">
        <w:t>Date &amp; Time:</w:t>
      </w:r>
      <w:r w:rsidR="00233C4B" w:rsidRPr="00233C4B">
        <w:rPr>
          <w:u w:val="single"/>
        </w:rPr>
        <w:t xml:space="preserve">   </w:t>
      </w:r>
      <w:proofErr w:type="gramStart"/>
      <w:r w:rsidR="00233C4B" w:rsidRPr="00233C4B">
        <w:rPr>
          <w:u w:val="single"/>
        </w:rPr>
        <w:t>/  /</w:t>
      </w:r>
      <w:proofErr w:type="gramEnd"/>
      <w:r w:rsidR="00233C4B" w:rsidRPr="00233C4B">
        <w:rPr>
          <w:u w:val="single"/>
        </w:rPr>
        <w:t xml:space="preserve">    </w:t>
      </w:r>
      <w:r w:rsidR="00A979E1" w:rsidRPr="00233C4B">
        <w:rPr>
          <w:rStyle w:val="SubtleEmphasis"/>
        </w:rPr>
        <w:t>|</w:t>
      </w:r>
      <w:r w:rsidR="00233C4B">
        <w:rPr>
          <w:rStyle w:val="SubtleEmphasis"/>
        </w:rPr>
        <w:t xml:space="preserve">   :  </w:t>
      </w:r>
      <w:r w:rsidRPr="00233C4B">
        <w:rPr>
          <w:rStyle w:val="SubtleEmphasis"/>
        </w:rPr>
        <w:t xml:space="preserve">  </w:t>
      </w:r>
      <w:r w:rsidR="00233C4B">
        <w:t xml:space="preserve"> |Location:</w:t>
      </w:r>
    </w:p>
    <w:tbl>
      <w:tblPr>
        <w:tblW w:w="432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078"/>
        <w:gridCol w:w="4253"/>
      </w:tblGrid>
      <w:tr w:rsidR="00A979E1" w:rsidRPr="00233C4B" w:rsidTr="00AF00F8">
        <w:trPr>
          <w:trHeight w:val="1228"/>
        </w:trPr>
        <w:tc>
          <w:tcPr>
            <w:tcW w:w="5078" w:type="dxa"/>
          </w:tcPr>
          <w:tbl>
            <w:tblPr>
              <w:tblW w:w="3219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3219"/>
            </w:tblGrid>
            <w:tr w:rsidR="00446A83" w:rsidRPr="00233C4B" w:rsidTr="00AF00F8">
              <w:trPr>
                <w:trHeight w:val="403"/>
              </w:trPr>
              <w:tc>
                <w:tcPr>
                  <w:tcW w:w="3219" w:type="dxa"/>
                </w:tcPr>
                <w:p w:rsidR="00446A83" w:rsidRPr="00233C4B" w:rsidRDefault="00446A83" w:rsidP="00A979E1">
                  <w:pPr>
                    <w:pStyle w:val="Heading3"/>
                  </w:pPr>
                  <w:r w:rsidRPr="00233C4B">
                    <w:t>Facilitator:</w:t>
                  </w:r>
                </w:p>
              </w:tc>
            </w:tr>
            <w:tr w:rsidR="00446A83" w:rsidRPr="00233C4B" w:rsidTr="00AF00F8">
              <w:trPr>
                <w:trHeight w:val="403"/>
              </w:trPr>
              <w:tc>
                <w:tcPr>
                  <w:tcW w:w="3219" w:type="dxa"/>
                </w:tcPr>
                <w:p w:rsidR="00446A83" w:rsidRPr="00233C4B" w:rsidRDefault="00446A83" w:rsidP="00A979E1">
                  <w:pPr>
                    <w:pStyle w:val="Heading3"/>
                  </w:pPr>
                  <w:sdt>
                    <w:sdtPr>
                      <w:alias w:val="Note taker:"/>
                      <w:tag w:val="Note taker:"/>
                      <w:id w:val="-1961940283"/>
                      <w:placeholder>
                        <w:docPart w:val="9CF8569ECE3F43CB98F3F5A609DA7D8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33C4B">
                        <w:t>Note taker</w:t>
                      </w:r>
                    </w:sdtContent>
                  </w:sdt>
                  <w:r w:rsidRPr="00233C4B">
                    <w:t>:</w:t>
                  </w:r>
                </w:p>
              </w:tc>
            </w:tr>
            <w:tr w:rsidR="00446A83" w:rsidRPr="00233C4B" w:rsidTr="00AF00F8">
              <w:trPr>
                <w:trHeight w:val="403"/>
              </w:trPr>
              <w:tc>
                <w:tcPr>
                  <w:tcW w:w="3219" w:type="dxa"/>
                </w:tcPr>
                <w:p w:rsidR="00446A83" w:rsidRPr="00233C4B" w:rsidRDefault="00446A83" w:rsidP="00A979E1">
                  <w:pPr>
                    <w:pStyle w:val="Heading3"/>
                  </w:pPr>
                  <w:sdt>
                    <w:sdtPr>
                      <w:alias w:val="Timekeeper:"/>
                      <w:tag w:val="Timekeeper:"/>
                      <w:id w:val="2113625791"/>
                      <w:placeholder>
                        <w:docPart w:val="998D31332E1A4FDB898D4DB9C7BACD7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33C4B">
                        <w:t>Timekeeper</w:t>
                      </w:r>
                    </w:sdtContent>
                  </w:sdt>
                  <w:r w:rsidRPr="00233C4B">
                    <w:t>:</w:t>
                  </w:r>
                </w:p>
              </w:tc>
            </w:tr>
          </w:tbl>
          <w:p w:rsidR="00A979E1" w:rsidRPr="00233C4B" w:rsidRDefault="00A979E1" w:rsidP="00D578F4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4253" w:type="dxa"/>
          </w:tcPr>
          <w:p w:rsidR="0024275E" w:rsidRPr="00233C4B" w:rsidRDefault="0024275E" w:rsidP="0024275E">
            <w:pPr>
              <w:pStyle w:val="Heading3"/>
            </w:pPr>
            <w:r w:rsidRPr="00233C4B">
              <w:t>Participants:</w:t>
            </w:r>
            <w:r w:rsidR="00AF00F8" w:rsidRPr="00233C4B">
              <w:t xml:space="preserve"> (e.g. Student Id, Sign)</w:t>
            </w:r>
          </w:p>
          <w:p w:rsidR="00A979E1" w:rsidRPr="00233C4B" w:rsidRDefault="00A979E1" w:rsidP="00D578F4">
            <w:pPr>
              <w:spacing w:after="0"/>
              <w:rPr>
                <w:rFonts w:asciiTheme="majorHAnsi" w:hAnsiTheme="majorHAnsi"/>
              </w:rPr>
            </w:pPr>
          </w:p>
        </w:tc>
      </w:tr>
    </w:tbl>
    <w:p w:rsidR="00A979E1" w:rsidRPr="00233C4B" w:rsidRDefault="00C149E6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C37FD11A1AAC479082C39136C4A25EFF"/>
          </w:placeholder>
          <w:temporary/>
          <w:showingPlcHdr/>
          <w15:appearance w15:val="hidden"/>
        </w:sdtPr>
        <w:sdtEndPr/>
        <w:sdtContent>
          <w:r w:rsidR="00A979E1" w:rsidRPr="00233C4B">
            <w:t>Agenda topics</w:t>
          </w:r>
        </w:sdtContent>
      </w:sdt>
    </w:p>
    <w:p w:rsidR="00A979E1" w:rsidRPr="00233C4B" w:rsidRDefault="00C149E6" w:rsidP="00233C4B">
      <w:pPr>
        <w:pStyle w:val="Heading2"/>
        <w:pBdr>
          <w:top w:val="single" w:sz="4" w:space="19" w:color="1B587C" w:themeColor="accent3"/>
        </w:pBdr>
        <w:spacing w:before="0" w:after="0"/>
      </w:pPr>
      <w:sdt>
        <w:sdtPr>
          <w:alias w:val="Agenda 1, time allotted:"/>
          <w:tag w:val="Agenda 1, time allotted:"/>
          <w:id w:val="-548305236"/>
          <w:placeholder>
            <w:docPart w:val="1BE74B71611446ECBE944371F7153A66"/>
          </w:placeholder>
          <w:temporary/>
          <w:showingPlcHdr/>
          <w15:appearance w15:val="hidden"/>
        </w:sdtPr>
        <w:sdtEndPr/>
        <w:sdtContent>
          <w:r w:rsidR="00A979E1" w:rsidRPr="00233C4B">
            <w:t>Time allotted</w:t>
          </w:r>
        </w:sdtContent>
      </w:sdt>
      <w:r w:rsidR="00446A83" w:rsidRPr="00233C4B">
        <w:t xml:space="preserve"> |</w:t>
      </w:r>
      <w:r w:rsidR="00233C4B" w:rsidRPr="00233C4B">
        <w:tab/>
      </w:r>
      <w:r w:rsidR="00A979E1" w:rsidRPr="00233C4B">
        <w:t xml:space="preserve"> </w:t>
      </w:r>
      <w:r w:rsidR="00446A83" w:rsidRPr="00233C4B">
        <w:t xml:space="preserve">      </w:t>
      </w:r>
      <w:r w:rsidR="00A979E1" w:rsidRPr="00233C4B">
        <w:t xml:space="preserve">| </w:t>
      </w:r>
      <w:sdt>
        <w:sdtPr>
          <w:alias w:val="Agenda 1, agenda topic:"/>
          <w:tag w:val="Agenda 1, agenda topic:"/>
          <w:id w:val="-1734764758"/>
          <w:placeholder>
            <w:docPart w:val="9577602204A44CD19E91D94430925BCA"/>
          </w:placeholder>
          <w:temporary/>
          <w:showingPlcHdr/>
          <w15:appearance w15:val="hidden"/>
        </w:sdtPr>
        <w:sdtEndPr/>
        <w:sdtContent>
          <w:r w:rsidR="00A979E1" w:rsidRPr="00233C4B">
            <w:t>Agenda topic</w:t>
          </w:r>
        </w:sdtContent>
      </w:sdt>
    </w:p>
    <w:p w:rsidR="00446A83" w:rsidRPr="00233C4B" w:rsidRDefault="00446A83" w:rsidP="00446A83">
      <w:pPr>
        <w:pStyle w:val="Heading1"/>
      </w:pPr>
      <w:r w:rsidRPr="00233C4B">
        <w:t>During</w:t>
      </w:r>
      <w:r w:rsidR="0024275E" w:rsidRPr="00233C4B">
        <w:t xml:space="preserve"> Meeting</w:t>
      </w:r>
    </w:p>
    <w:tbl>
      <w:tblPr>
        <w:tblStyle w:val="Meetingminutes"/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1550"/>
        <w:gridCol w:w="4028"/>
        <w:gridCol w:w="2023"/>
        <w:gridCol w:w="1589"/>
        <w:gridCol w:w="1589"/>
      </w:tblGrid>
      <w:tr w:rsidR="00365C36" w:rsidRPr="00233C4B" w:rsidTr="00AF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5C36" w:rsidRPr="00233C4B" w:rsidRDefault="00365C36" w:rsidP="00365C36">
            <w:pPr>
              <w:spacing w:line="276" w:lineRule="auto"/>
            </w:pPr>
            <w:r w:rsidRPr="00233C4B">
              <w:t>Topics</w:t>
            </w:r>
          </w:p>
        </w:tc>
        <w:tc>
          <w:tcPr>
            <w:tcW w:w="4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5C36" w:rsidRPr="00233C4B" w:rsidRDefault="00365C36" w:rsidP="00365C36">
            <w:pPr>
              <w:spacing w:line="276" w:lineRule="auto"/>
            </w:pPr>
            <w:r w:rsidRPr="00233C4B">
              <w:t>Discussion</w:t>
            </w:r>
          </w:p>
        </w:tc>
        <w:tc>
          <w:tcPr>
            <w:tcW w:w="2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5C36" w:rsidRPr="00233C4B" w:rsidRDefault="00365C36" w:rsidP="00365C36">
            <w:pPr>
              <w:spacing w:line="276" w:lineRule="auto"/>
            </w:pPr>
            <w:r w:rsidRPr="00233C4B">
              <w:t>Action Item</w:t>
            </w:r>
          </w:p>
        </w:tc>
        <w:sdt>
          <w:sdtPr>
            <w:alias w:val="Agenda 1, deadline:"/>
            <w:tag w:val="Agenda 1, deadline:"/>
            <w:id w:val="1450979630"/>
            <w:placeholder>
              <w:docPart w:val="0F0B5060000943DE8386DBAEC4A3ACF2"/>
            </w:placeholder>
            <w:temporary/>
            <w:showingPlcHdr/>
            <w15:appearance w15:val="hidden"/>
          </w:sdtPr>
          <w:sdtContent>
            <w:tc>
              <w:tcPr>
                <w:tcW w:w="158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365C36" w:rsidRPr="00233C4B" w:rsidRDefault="00365C36" w:rsidP="00365C36">
                <w:pPr>
                  <w:spacing w:line="276" w:lineRule="auto"/>
                </w:pPr>
                <w:r w:rsidRPr="00233C4B">
                  <w:t>Deadline</w:t>
                </w:r>
              </w:p>
            </w:tc>
          </w:sdtContent>
        </w:sdt>
        <w:tc>
          <w:tcPr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5C36" w:rsidRPr="00233C4B" w:rsidRDefault="00365C36" w:rsidP="00365C36">
            <w:pPr>
              <w:spacing w:line="276" w:lineRule="auto"/>
            </w:pPr>
            <w:r w:rsidRPr="00233C4B">
              <w:t>Responsible</w:t>
            </w:r>
          </w:p>
        </w:tc>
      </w:tr>
      <w:tr w:rsidR="00365C36" w:rsidRPr="00233C4B" w:rsidTr="00AF00F8">
        <w:trPr>
          <w:trHeight w:val="144"/>
        </w:trPr>
        <w:tc>
          <w:tcPr>
            <w:tcW w:w="1550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8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65C36" w:rsidRPr="00233C4B" w:rsidTr="00AF00F8">
        <w:trPr>
          <w:trHeight w:val="144"/>
        </w:trPr>
        <w:tc>
          <w:tcPr>
            <w:tcW w:w="1550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8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65C36" w:rsidRPr="00233C4B" w:rsidTr="00AF00F8">
        <w:trPr>
          <w:trHeight w:val="144"/>
        </w:trPr>
        <w:tc>
          <w:tcPr>
            <w:tcW w:w="1550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8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65C36" w:rsidRPr="00233C4B" w:rsidTr="00AF00F8">
        <w:trPr>
          <w:trHeight w:val="144"/>
        </w:trPr>
        <w:tc>
          <w:tcPr>
            <w:tcW w:w="1550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8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65C36" w:rsidRPr="00233C4B" w:rsidTr="00AF00F8">
        <w:trPr>
          <w:trHeight w:val="144"/>
        </w:trPr>
        <w:tc>
          <w:tcPr>
            <w:tcW w:w="1550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8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65C36" w:rsidRPr="00233C4B" w:rsidTr="00AF00F8">
        <w:trPr>
          <w:trHeight w:val="144"/>
        </w:trPr>
        <w:tc>
          <w:tcPr>
            <w:tcW w:w="1550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8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365C36">
            <w:pPr>
              <w:spacing w:line="360" w:lineRule="auto"/>
              <w:rPr>
                <w:rFonts w:asciiTheme="majorHAnsi" w:hAnsiTheme="majorHAnsi"/>
              </w:rPr>
            </w:pPr>
          </w:p>
        </w:tc>
      </w:tr>
    </w:tbl>
    <w:p w:rsidR="00446A83" w:rsidRPr="00233C4B" w:rsidRDefault="00446A83" w:rsidP="00365C36">
      <w:pPr>
        <w:pStyle w:val="Heading1"/>
        <w:ind w:left="0"/>
      </w:pPr>
      <w:r w:rsidRPr="00233C4B">
        <w:t>After</w:t>
      </w:r>
      <w:r w:rsidRPr="00233C4B">
        <w:t xml:space="preserve"> Meeting</w:t>
      </w:r>
    </w:p>
    <w:tbl>
      <w:tblPr>
        <w:tblStyle w:val="Meetingminutes"/>
        <w:tblW w:w="4991" w:type="pct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1553"/>
        <w:gridCol w:w="4027"/>
        <w:gridCol w:w="2023"/>
        <w:gridCol w:w="1589"/>
        <w:gridCol w:w="1589"/>
      </w:tblGrid>
      <w:tr w:rsidR="00AF00F8" w:rsidRPr="00233C4B" w:rsidTr="00AF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553" w:type="dxa"/>
          </w:tcPr>
          <w:p w:rsidR="00365C36" w:rsidRPr="00233C4B" w:rsidRDefault="00365C36" w:rsidP="00365C36">
            <w:r w:rsidRPr="00233C4B">
              <w:t>To – Do</w:t>
            </w:r>
            <w:r w:rsidR="00AF00F8" w:rsidRPr="00233C4B">
              <w:t xml:space="preserve"> |Q’s</w:t>
            </w:r>
          </w:p>
        </w:tc>
        <w:tc>
          <w:tcPr>
            <w:tcW w:w="4027" w:type="dxa"/>
          </w:tcPr>
          <w:p w:rsidR="00365C36" w:rsidRPr="00233C4B" w:rsidRDefault="00AF00F8" w:rsidP="00365C36">
            <w:r w:rsidRPr="00233C4B">
              <w:t>Task Description</w:t>
            </w:r>
          </w:p>
        </w:tc>
        <w:tc>
          <w:tcPr>
            <w:tcW w:w="2023" w:type="dxa"/>
          </w:tcPr>
          <w:p w:rsidR="00365C36" w:rsidRPr="00233C4B" w:rsidRDefault="00365C36" w:rsidP="00365C36">
            <w:r w:rsidRPr="00233C4B">
              <w:t>Action Item</w:t>
            </w:r>
          </w:p>
        </w:tc>
        <w:sdt>
          <w:sdtPr>
            <w:alias w:val="Agenda 1, deadline:"/>
            <w:tag w:val="Agenda 1, deadline:"/>
            <w:id w:val="-1355493053"/>
            <w:placeholder>
              <w:docPart w:val="656D224C8F984A7B822CF44A928848E9"/>
            </w:placeholder>
            <w:temporary/>
            <w:showingPlcHdr/>
            <w15:appearance w15:val="hidden"/>
          </w:sdtPr>
          <w:sdtContent>
            <w:tc>
              <w:tcPr>
                <w:tcW w:w="1589" w:type="dxa"/>
              </w:tcPr>
              <w:p w:rsidR="00365C36" w:rsidRPr="00233C4B" w:rsidRDefault="00365C36" w:rsidP="00365C36">
                <w:r w:rsidRPr="00233C4B">
                  <w:t>Deadline</w:t>
                </w:r>
              </w:p>
            </w:tc>
          </w:sdtContent>
        </w:sdt>
        <w:tc>
          <w:tcPr>
            <w:tcW w:w="1589" w:type="dxa"/>
          </w:tcPr>
          <w:p w:rsidR="00365C36" w:rsidRPr="00233C4B" w:rsidRDefault="00365C36" w:rsidP="00365C36">
            <w:r w:rsidRPr="00233C4B">
              <w:t>Responsible</w:t>
            </w:r>
          </w:p>
        </w:tc>
      </w:tr>
      <w:tr w:rsidR="00AF00F8" w:rsidRPr="00233C4B" w:rsidTr="00AF00F8">
        <w:trPr>
          <w:trHeight w:val="144"/>
        </w:trPr>
        <w:tc>
          <w:tcPr>
            <w:tcW w:w="1553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7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AF00F8" w:rsidRPr="00233C4B" w:rsidTr="00AF00F8">
        <w:trPr>
          <w:trHeight w:val="144"/>
        </w:trPr>
        <w:tc>
          <w:tcPr>
            <w:tcW w:w="1553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7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AF00F8" w:rsidRPr="00233C4B" w:rsidTr="00AF00F8">
        <w:trPr>
          <w:trHeight w:val="144"/>
        </w:trPr>
        <w:tc>
          <w:tcPr>
            <w:tcW w:w="1553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7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365C36" w:rsidRPr="00233C4B" w:rsidRDefault="00365C36" w:rsidP="00EB6C5C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AF00F8" w:rsidRPr="00233C4B" w:rsidTr="00AF00F8">
        <w:trPr>
          <w:trHeight w:val="144"/>
        </w:trPr>
        <w:tc>
          <w:tcPr>
            <w:tcW w:w="1553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7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AF00F8" w:rsidRPr="00233C4B" w:rsidTr="00AF00F8">
        <w:trPr>
          <w:trHeight w:val="144"/>
        </w:trPr>
        <w:tc>
          <w:tcPr>
            <w:tcW w:w="1553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027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023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89" w:type="dxa"/>
          </w:tcPr>
          <w:p w:rsidR="00AF00F8" w:rsidRPr="00233C4B" w:rsidRDefault="00AF00F8" w:rsidP="00AF00F8">
            <w:pPr>
              <w:spacing w:line="360" w:lineRule="auto"/>
              <w:rPr>
                <w:rFonts w:asciiTheme="majorHAnsi" w:hAnsiTheme="majorHAnsi"/>
              </w:rPr>
            </w:pPr>
          </w:p>
        </w:tc>
      </w:tr>
    </w:tbl>
    <w:p w:rsidR="00AF00F8" w:rsidRPr="00233C4B" w:rsidRDefault="00233C4B" w:rsidP="00E52810">
      <w:pPr>
        <w:rPr>
          <w:rFonts w:asciiTheme="majorHAnsi" w:hAnsiTheme="majorHAnsi"/>
        </w:rPr>
      </w:pPr>
      <w:r w:rsidRPr="00233C4B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2655570" cy="779145"/>
                <wp:effectExtent l="0" t="0" r="114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0F8" w:rsidRPr="00233C4B" w:rsidRDefault="00AF00F8" w:rsidP="00AF00F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33C4B">
                              <w:rPr>
                                <w:rFonts w:asciiTheme="majorHAnsi" w:hAnsiTheme="majorHAnsi"/>
                              </w:rPr>
                              <w:t>Next Meeting Time:                           Location:</w:t>
                            </w:r>
                          </w:p>
                          <w:p w:rsidR="00AF00F8" w:rsidRDefault="00AF00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5.95pt;width:209.1pt;height:61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">
                <v:textbox>
                  <w:txbxContent>
                    <w:p w:rsidR="00AF00F8" w:rsidRPr="00233C4B" w:rsidRDefault="00AF00F8" w:rsidP="00AF00F8">
                      <w:pPr>
                        <w:rPr>
                          <w:rFonts w:asciiTheme="majorHAnsi" w:hAnsiTheme="majorHAnsi"/>
                        </w:rPr>
                      </w:pPr>
                      <w:r w:rsidRPr="00233C4B">
                        <w:rPr>
                          <w:rFonts w:asciiTheme="majorHAnsi" w:hAnsiTheme="majorHAnsi"/>
                        </w:rPr>
                        <w:t>Next Meeting Time:                           Location:</w:t>
                      </w:r>
                    </w:p>
                    <w:p w:rsidR="00AF00F8" w:rsidRDefault="00AF00F8"/>
                  </w:txbxContent>
                </v:textbox>
                <w10:wrap type="square" anchorx="margin"/>
              </v:shape>
            </w:pict>
          </mc:Fallback>
        </mc:AlternateContent>
      </w:r>
      <w:r w:rsidR="00AF00F8" w:rsidRPr="00233C4B">
        <w:rPr>
          <w:rFonts w:asciiTheme="majorHAnsi" w:hAnsiTheme="majorHAnsi"/>
        </w:rPr>
        <w:t>Final Thought(note):</w:t>
      </w:r>
    </w:p>
    <w:bookmarkEnd w:id="0"/>
    <w:p w:rsidR="00AF00F8" w:rsidRPr="00233C4B" w:rsidRDefault="00AF00F8" w:rsidP="00AF00F8">
      <w:pPr>
        <w:rPr>
          <w:rFonts w:asciiTheme="majorHAnsi" w:hAnsiTheme="majorHAnsi"/>
        </w:rPr>
      </w:pPr>
    </w:p>
    <w:sectPr w:rsidR="00AF00F8" w:rsidRPr="00233C4B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9E6" w:rsidRDefault="00C149E6">
      <w:pPr>
        <w:spacing w:after="0"/>
      </w:pPr>
      <w:r>
        <w:separator/>
      </w:r>
    </w:p>
  </w:endnote>
  <w:endnote w:type="continuationSeparator" w:id="0">
    <w:p w:rsidR="00C149E6" w:rsidRDefault="00C149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9E6" w:rsidRDefault="00C149E6">
      <w:pPr>
        <w:spacing w:after="0"/>
      </w:pPr>
      <w:r>
        <w:separator/>
      </w:r>
    </w:p>
  </w:footnote>
  <w:footnote w:type="continuationSeparator" w:id="0">
    <w:p w:rsidR="00C149E6" w:rsidRDefault="00C149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5E"/>
    <w:rsid w:val="00070820"/>
    <w:rsid w:val="001005E5"/>
    <w:rsid w:val="00107A25"/>
    <w:rsid w:val="001118FD"/>
    <w:rsid w:val="00152CC8"/>
    <w:rsid w:val="0017681F"/>
    <w:rsid w:val="001C4546"/>
    <w:rsid w:val="00233C4B"/>
    <w:rsid w:val="0024275E"/>
    <w:rsid w:val="002B6C94"/>
    <w:rsid w:val="002E7469"/>
    <w:rsid w:val="002F4ABE"/>
    <w:rsid w:val="00365C36"/>
    <w:rsid w:val="003B1BCE"/>
    <w:rsid w:val="003C1B81"/>
    <w:rsid w:val="003C6B6C"/>
    <w:rsid w:val="0041439B"/>
    <w:rsid w:val="00444D8F"/>
    <w:rsid w:val="00446A83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9A63C0"/>
    <w:rsid w:val="00A979E1"/>
    <w:rsid w:val="00AF00F8"/>
    <w:rsid w:val="00B45E12"/>
    <w:rsid w:val="00C149E6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039E"/>
  <w15:chartTrackingRefBased/>
  <w15:docId w15:val="{8E11419B-ED26-46BC-8675-61993A60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4D4F2E1C94EF2845E63DE70BB9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C0B01-CD60-449D-B9FA-01B74182798F}"/>
      </w:docPartPr>
      <w:docPartBody>
        <w:p w:rsidR="00000000" w:rsidRDefault="007F0BC3">
          <w:pPr>
            <w:pStyle w:val="2284D4F2E1C94EF2845E63DE70BB94DB"/>
          </w:pPr>
          <w:r>
            <w:t>|</w:t>
          </w:r>
        </w:p>
      </w:docPartBody>
    </w:docPart>
    <w:docPart>
      <w:docPartPr>
        <w:name w:val="C37FD11A1AAC479082C39136C4A25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A8F22-3881-449C-83E4-024DA6084A54}"/>
      </w:docPartPr>
      <w:docPartBody>
        <w:p w:rsidR="00000000" w:rsidRDefault="007F0BC3">
          <w:pPr>
            <w:pStyle w:val="C37FD11A1AAC479082C39136C4A25EFF"/>
          </w:pPr>
          <w:r>
            <w:t>Agenda topics</w:t>
          </w:r>
        </w:p>
      </w:docPartBody>
    </w:docPart>
    <w:docPart>
      <w:docPartPr>
        <w:name w:val="1BE74B71611446ECBE944371F7153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E582E-CD59-47FF-B357-D86ACEC2949F}"/>
      </w:docPartPr>
      <w:docPartBody>
        <w:p w:rsidR="00000000" w:rsidRDefault="007F0BC3">
          <w:pPr>
            <w:pStyle w:val="1BE74B71611446ECBE944371F7153A66"/>
          </w:pPr>
          <w:r>
            <w:t>Time allotted</w:t>
          </w:r>
        </w:p>
      </w:docPartBody>
    </w:docPart>
    <w:docPart>
      <w:docPartPr>
        <w:name w:val="9577602204A44CD19E91D94430925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CC92-6FA9-4CA1-BD6C-6021B17E7FB5}"/>
      </w:docPartPr>
      <w:docPartBody>
        <w:p w:rsidR="00000000" w:rsidRDefault="007F0BC3">
          <w:pPr>
            <w:pStyle w:val="9577602204A44CD19E91D94430925BCA"/>
          </w:pPr>
          <w:r>
            <w:t>Agenda topic</w:t>
          </w:r>
        </w:p>
      </w:docPartBody>
    </w:docPart>
    <w:docPart>
      <w:docPartPr>
        <w:name w:val="9CF8569ECE3F43CB98F3F5A609DA7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9789F-D29A-4FE6-929C-E9E11BC00D89}"/>
      </w:docPartPr>
      <w:docPartBody>
        <w:p w:rsidR="00000000" w:rsidRDefault="00D11689" w:rsidP="00D11689">
          <w:pPr>
            <w:pStyle w:val="9CF8569ECE3F43CB98F3F5A609DA7D82"/>
          </w:pPr>
          <w:r w:rsidRPr="00A979E1">
            <w:t>Note taker</w:t>
          </w:r>
        </w:p>
      </w:docPartBody>
    </w:docPart>
    <w:docPart>
      <w:docPartPr>
        <w:name w:val="998D31332E1A4FDB898D4DB9C7BAC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2543F-23C0-459E-9344-FF57845AE4D2}"/>
      </w:docPartPr>
      <w:docPartBody>
        <w:p w:rsidR="00000000" w:rsidRDefault="00D11689" w:rsidP="00D11689">
          <w:pPr>
            <w:pStyle w:val="998D31332E1A4FDB898D4DB9C7BACD71"/>
          </w:pPr>
          <w:r w:rsidRPr="00A979E1">
            <w:t>Timekeeper</w:t>
          </w:r>
        </w:p>
      </w:docPartBody>
    </w:docPart>
    <w:docPart>
      <w:docPartPr>
        <w:name w:val="0F0B5060000943DE8386DBAEC4A3A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19121-7961-4C3F-8613-07174DFDEF2C}"/>
      </w:docPartPr>
      <w:docPartBody>
        <w:p w:rsidR="00000000" w:rsidRDefault="00D11689" w:rsidP="00D11689">
          <w:pPr>
            <w:pStyle w:val="0F0B5060000943DE8386DBAEC4A3ACF2"/>
          </w:pPr>
          <w:r w:rsidRPr="00E52810">
            <w:t>Deadline</w:t>
          </w:r>
        </w:p>
      </w:docPartBody>
    </w:docPart>
    <w:docPart>
      <w:docPartPr>
        <w:name w:val="656D224C8F984A7B822CF44A92884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F076D-8BBA-4F71-92EA-CBA77FD30156}"/>
      </w:docPartPr>
      <w:docPartBody>
        <w:p w:rsidR="00000000" w:rsidRDefault="00D11689" w:rsidP="00D11689">
          <w:pPr>
            <w:pStyle w:val="656D224C8F984A7B822CF44A928848E9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89"/>
    <w:rsid w:val="007F0BC3"/>
    <w:rsid w:val="00D1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A402B322EE463DB2377A8BB3480621">
    <w:name w:val="95A402B322EE463DB2377A8BB3480621"/>
  </w:style>
  <w:style w:type="paragraph" w:customStyle="1" w:styleId="2284D4F2E1C94EF2845E63DE70BB94DB">
    <w:name w:val="2284D4F2E1C94EF2845E63DE70BB94DB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A545A66BD3A74C8A9649DEAAFBA3863B">
    <w:name w:val="A545A66BD3A74C8A9649DEAAFBA3863B"/>
  </w:style>
  <w:style w:type="paragraph" w:customStyle="1" w:styleId="6528EF2B51DF4FC2BF354E4254C83929">
    <w:name w:val="6528EF2B51DF4FC2BF354E4254C83929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97C8DB1B044F45CB99371D825A9E54B8">
    <w:name w:val="97C8DB1B044F45CB99371D825A9E54B8"/>
  </w:style>
  <w:style w:type="paragraph" w:customStyle="1" w:styleId="D39B52F78F7744C79F541647831B061A">
    <w:name w:val="D39B52F78F7744C79F541647831B061A"/>
  </w:style>
  <w:style w:type="paragraph" w:customStyle="1" w:styleId="28064B4744CB48AF9CDBB1DEB7DBB8A1">
    <w:name w:val="28064B4744CB48AF9CDBB1DEB7DBB8A1"/>
  </w:style>
  <w:style w:type="paragraph" w:customStyle="1" w:styleId="47A359DE009A41DEBAB33BD7E882C59C">
    <w:name w:val="47A359DE009A41DEBAB33BD7E882C59C"/>
  </w:style>
  <w:style w:type="paragraph" w:customStyle="1" w:styleId="2F7A3233B57146F68E368718E52CE7D7">
    <w:name w:val="2F7A3233B57146F68E368718E52CE7D7"/>
  </w:style>
  <w:style w:type="paragraph" w:customStyle="1" w:styleId="27EED7452481466AA7DC82A9D6AA2D47">
    <w:name w:val="27EED7452481466AA7DC82A9D6AA2D47"/>
  </w:style>
  <w:style w:type="paragraph" w:customStyle="1" w:styleId="4571BA6A55F0434F906DA5A3480BAC5C">
    <w:name w:val="4571BA6A55F0434F906DA5A3480BAC5C"/>
  </w:style>
  <w:style w:type="paragraph" w:customStyle="1" w:styleId="1D192A97353548E59740A13CFE65711B">
    <w:name w:val="1D192A97353548E59740A13CFE65711B"/>
  </w:style>
  <w:style w:type="paragraph" w:customStyle="1" w:styleId="6A9ACC9C6311498A86C5207DEC095F19">
    <w:name w:val="6A9ACC9C6311498A86C5207DEC095F19"/>
  </w:style>
  <w:style w:type="paragraph" w:customStyle="1" w:styleId="268334C2F5E4433B9CEC84C143ACF074">
    <w:name w:val="268334C2F5E4433B9CEC84C143ACF074"/>
  </w:style>
  <w:style w:type="paragraph" w:customStyle="1" w:styleId="25AD71850E2B41AA8C1BD02860A5C05F">
    <w:name w:val="25AD71850E2B41AA8C1BD02860A5C05F"/>
  </w:style>
  <w:style w:type="paragraph" w:customStyle="1" w:styleId="4FA7767C9ED14414A3A7D1C41F2A1C93">
    <w:name w:val="4FA7767C9ED14414A3A7D1C41F2A1C93"/>
  </w:style>
  <w:style w:type="paragraph" w:customStyle="1" w:styleId="D325B6F81A9A46379D1EFEF7DF16101D">
    <w:name w:val="D325B6F81A9A46379D1EFEF7DF16101D"/>
  </w:style>
  <w:style w:type="paragraph" w:customStyle="1" w:styleId="C37FD11A1AAC479082C39136C4A25EFF">
    <w:name w:val="C37FD11A1AAC479082C39136C4A25EFF"/>
  </w:style>
  <w:style w:type="paragraph" w:customStyle="1" w:styleId="1BE74B71611446ECBE944371F7153A66">
    <w:name w:val="1BE74B71611446ECBE944371F7153A66"/>
  </w:style>
  <w:style w:type="paragraph" w:customStyle="1" w:styleId="3AF20CC339EA422F88B0C3F61D038CF7">
    <w:name w:val="3AF20CC339EA422F88B0C3F61D038CF7"/>
  </w:style>
  <w:style w:type="paragraph" w:customStyle="1" w:styleId="9577602204A44CD19E91D94430925BCA">
    <w:name w:val="9577602204A44CD19E91D94430925BCA"/>
  </w:style>
  <w:style w:type="paragraph" w:customStyle="1" w:styleId="72ADB1FCB40944D2A3FFBA8E7B0D2903">
    <w:name w:val="72ADB1FCB40944D2A3FFBA8E7B0D2903"/>
  </w:style>
  <w:style w:type="paragraph" w:customStyle="1" w:styleId="B86FC0D3727C4CE6B8BC07FC0675A8A7">
    <w:name w:val="B86FC0D3727C4CE6B8BC07FC0675A8A7"/>
  </w:style>
  <w:style w:type="paragraph" w:customStyle="1" w:styleId="836C75E6DAF744C7A0AEDC143C481833">
    <w:name w:val="836C75E6DAF744C7A0AEDC143C481833"/>
  </w:style>
  <w:style w:type="paragraph" w:customStyle="1" w:styleId="519991E04C4F4AC1BEC40A91105B38DA">
    <w:name w:val="519991E04C4F4AC1BEC40A91105B38DA"/>
  </w:style>
  <w:style w:type="paragraph" w:customStyle="1" w:styleId="5EB6DB85493544D189B6013AAE021659">
    <w:name w:val="5EB6DB85493544D189B6013AAE021659"/>
  </w:style>
  <w:style w:type="paragraph" w:customStyle="1" w:styleId="A944A4387A004977AE5DC44423451B3B">
    <w:name w:val="A944A4387A004977AE5DC44423451B3B"/>
  </w:style>
  <w:style w:type="paragraph" w:customStyle="1" w:styleId="D97B0B1FA141423CB7A48C0DD7F2E1F3">
    <w:name w:val="D97B0B1FA141423CB7A48C0DD7F2E1F3"/>
  </w:style>
  <w:style w:type="paragraph" w:customStyle="1" w:styleId="8A1983774D7646F49C00E91EB268C13F">
    <w:name w:val="8A1983774D7646F49C00E91EB268C13F"/>
  </w:style>
  <w:style w:type="paragraph" w:customStyle="1" w:styleId="E6926DB1141849A8ADC06E0CDB694F5B">
    <w:name w:val="E6926DB1141849A8ADC06E0CDB694F5B"/>
  </w:style>
  <w:style w:type="paragraph" w:customStyle="1" w:styleId="4C2B4F4C230641C68C91E765CE978B44">
    <w:name w:val="4C2B4F4C230641C68C91E765CE978B44"/>
  </w:style>
  <w:style w:type="paragraph" w:customStyle="1" w:styleId="F4019730908F4909BA7DFD481EF664ED">
    <w:name w:val="F4019730908F4909BA7DFD481EF664ED"/>
  </w:style>
  <w:style w:type="paragraph" w:customStyle="1" w:styleId="C4CB4474E7D648B18BC96F18B7D0FE6E">
    <w:name w:val="C4CB4474E7D648B18BC96F18B7D0FE6E"/>
  </w:style>
  <w:style w:type="paragraph" w:customStyle="1" w:styleId="630B18BE66314DA7AABBF2D0090072CE">
    <w:name w:val="630B18BE66314DA7AABBF2D0090072CE"/>
  </w:style>
  <w:style w:type="paragraph" w:customStyle="1" w:styleId="214A76674D2C4F56BDE5F02BB969AA4C">
    <w:name w:val="214A76674D2C4F56BDE5F02BB969AA4C"/>
  </w:style>
  <w:style w:type="paragraph" w:customStyle="1" w:styleId="0C75E862B5DD4CF0BB3C774A6961ACA0">
    <w:name w:val="0C75E862B5DD4CF0BB3C774A6961ACA0"/>
  </w:style>
  <w:style w:type="paragraph" w:customStyle="1" w:styleId="9E18FB9BE96049CC939EE48CDEA7CF57">
    <w:name w:val="9E18FB9BE96049CC939EE48CDEA7CF57"/>
  </w:style>
  <w:style w:type="paragraph" w:customStyle="1" w:styleId="58EE683D07754C4CBC368D031D122315">
    <w:name w:val="58EE683D07754C4CBC368D031D122315"/>
  </w:style>
  <w:style w:type="paragraph" w:customStyle="1" w:styleId="67D56092705949449CAC6FD818DE25CA">
    <w:name w:val="67D56092705949449CAC6FD818DE25CA"/>
  </w:style>
  <w:style w:type="paragraph" w:customStyle="1" w:styleId="C7CBF5D926E74F398472D408A76521F4">
    <w:name w:val="C7CBF5D926E74F398472D408A76521F4"/>
  </w:style>
  <w:style w:type="paragraph" w:customStyle="1" w:styleId="3240F5394DC440E1A0E0E8CD928D7DC5">
    <w:name w:val="3240F5394DC440E1A0E0E8CD928D7DC5"/>
  </w:style>
  <w:style w:type="paragraph" w:customStyle="1" w:styleId="E30B1515095E42B4BC60B867CCD04CC6">
    <w:name w:val="E30B1515095E42B4BC60B867CCD04CC6"/>
  </w:style>
  <w:style w:type="paragraph" w:customStyle="1" w:styleId="5C6EC8E454BA440A80FF0E885FD04248">
    <w:name w:val="5C6EC8E454BA440A80FF0E885FD04248"/>
  </w:style>
  <w:style w:type="paragraph" w:customStyle="1" w:styleId="32AA8291E6F84382B7A56CBA6D659DD5">
    <w:name w:val="32AA8291E6F84382B7A56CBA6D659DD5"/>
  </w:style>
  <w:style w:type="paragraph" w:customStyle="1" w:styleId="1C2915B0838C4C79BDD280E3564FA50F">
    <w:name w:val="1C2915B0838C4C79BDD280E3564FA50F"/>
  </w:style>
  <w:style w:type="paragraph" w:customStyle="1" w:styleId="AEFEC4683A9B41299B655FE149638EA4">
    <w:name w:val="AEFEC4683A9B41299B655FE149638EA4"/>
  </w:style>
  <w:style w:type="paragraph" w:customStyle="1" w:styleId="D3D216B7ADBB46BA8FB5DDE6E3526A56">
    <w:name w:val="D3D216B7ADBB46BA8FB5DDE6E3526A56"/>
  </w:style>
  <w:style w:type="paragraph" w:customStyle="1" w:styleId="829CB3803248458A82DC4235AFDDD557">
    <w:name w:val="829CB3803248458A82DC4235AFDDD557"/>
  </w:style>
  <w:style w:type="paragraph" w:customStyle="1" w:styleId="54E5302A4211488DBED7C609681A206C">
    <w:name w:val="54E5302A4211488DBED7C609681A206C"/>
  </w:style>
  <w:style w:type="paragraph" w:customStyle="1" w:styleId="7BF12F93479A438989C6F3E7FB70557B">
    <w:name w:val="7BF12F93479A438989C6F3E7FB70557B"/>
  </w:style>
  <w:style w:type="paragraph" w:customStyle="1" w:styleId="C5F88A711B9F4BFEB31B3727454DEFC3">
    <w:name w:val="C5F88A711B9F4BFEB31B3727454DEFC3"/>
  </w:style>
  <w:style w:type="paragraph" w:customStyle="1" w:styleId="2F6AD50969AF4CABB6562BD95ABA4210">
    <w:name w:val="2F6AD50969AF4CABB6562BD95ABA4210"/>
  </w:style>
  <w:style w:type="paragraph" w:customStyle="1" w:styleId="0AC9E3B049734D839EF6675574DB3B3F">
    <w:name w:val="0AC9E3B049734D839EF6675574DB3B3F"/>
  </w:style>
  <w:style w:type="paragraph" w:customStyle="1" w:styleId="13DD8A0604404C70BC082A0C76882A0D">
    <w:name w:val="13DD8A0604404C70BC082A0C76882A0D"/>
  </w:style>
  <w:style w:type="paragraph" w:customStyle="1" w:styleId="736588F662A9400EB2071E955871D26A">
    <w:name w:val="736588F662A9400EB2071E955871D26A"/>
  </w:style>
  <w:style w:type="paragraph" w:customStyle="1" w:styleId="75DB2C45C01E464A8F5B8B40F8BFF0CF">
    <w:name w:val="75DB2C45C01E464A8F5B8B40F8BFF0CF"/>
  </w:style>
  <w:style w:type="paragraph" w:customStyle="1" w:styleId="F65D8071B8DA4F1DBB824EB5B6A7A46D">
    <w:name w:val="F65D8071B8DA4F1DBB824EB5B6A7A46D"/>
  </w:style>
  <w:style w:type="paragraph" w:customStyle="1" w:styleId="E2E380AD2B18400C8455A4DF9E68414E">
    <w:name w:val="E2E380AD2B18400C8455A4DF9E68414E"/>
  </w:style>
  <w:style w:type="paragraph" w:customStyle="1" w:styleId="DAC8DC2E786C48D79AC79BB028310FF7">
    <w:name w:val="DAC8DC2E786C48D79AC79BB028310FF7"/>
  </w:style>
  <w:style w:type="paragraph" w:customStyle="1" w:styleId="A929792140CC48518EFE5EC50D72B00E">
    <w:name w:val="A929792140CC48518EFE5EC50D72B00E"/>
  </w:style>
  <w:style w:type="paragraph" w:customStyle="1" w:styleId="E0429B6AEA1245CD9E276D5BF3664655">
    <w:name w:val="E0429B6AEA1245CD9E276D5BF3664655"/>
  </w:style>
  <w:style w:type="paragraph" w:customStyle="1" w:styleId="716FF6FC2A9B4EBE9C083919A9B1568D">
    <w:name w:val="716FF6FC2A9B4EBE9C083919A9B1568D"/>
  </w:style>
  <w:style w:type="paragraph" w:customStyle="1" w:styleId="F992BE89429F4F589FFD7E48D3EB5388">
    <w:name w:val="F992BE89429F4F589FFD7E48D3EB5388"/>
  </w:style>
  <w:style w:type="paragraph" w:customStyle="1" w:styleId="19307475E56E43F08851F9048C004F98">
    <w:name w:val="19307475E56E43F08851F9048C004F98"/>
  </w:style>
  <w:style w:type="paragraph" w:customStyle="1" w:styleId="498A6519803F4E8F849E1BBA964BB951">
    <w:name w:val="498A6519803F4E8F849E1BBA964BB951"/>
  </w:style>
  <w:style w:type="paragraph" w:customStyle="1" w:styleId="33A50BDFE40A48E4A06694C4F3E23A10">
    <w:name w:val="33A50BDFE40A48E4A06694C4F3E23A10"/>
  </w:style>
  <w:style w:type="paragraph" w:customStyle="1" w:styleId="E7762379AAA4484E9B82ECDD41E059AC">
    <w:name w:val="E7762379AAA4484E9B82ECDD41E059AC"/>
  </w:style>
  <w:style w:type="paragraph" w:customStyle="1" w:styleId="DA0D1A141DD14244B5CB64E48D2C03C3">
    <w:name w:val="DA0D1A141DD14244B5CB64E48D2C03C3"/>
  </w:style>
  <w:style w:type="paragraph" w:customStyle="1" w:styleId="CB32E9B3E95D4F3B8DA48F4AB26FAE23">
    <w:name w:val="CB32E9B3E95D4F3B8DA48F4AB26FAE23"/>
  </w:style>
  <w:style w:type="paragraph" w:customStyle="1" w:styleId="05DBF8DC378B41479D3EC946D77C48FD">
    <w:name w:val="05DBF8DC378B41479D3EC946D77C48FD"/>
  </w:style>
  <w:style w:type="paragraph" w:customStyle="1" w:styleId="D7D86280FC834560B93EC027C6C7BACB">
    <w:name w:val="D7D86280FC834560B93EC027C6C7BACB"/>
  </w:style>
  <w:style w:type="paragraph" w:customStyle="1" w:styleId="0A068BD5F19E47649031088CE341A946">
    <w:name w:val="0A068BD5F19E47649031088CE341A946"/>
  </w:style>
  <w:style w:type="paragraph" w:customStyle="1" w:styleId="6D94F5EBF40040A0879E089AF7C1BC64">
    <w:name w:val="6D94F5EBF40040A0879E089AF7C1BC64"/>
  </w:style>
  <w:style w:type="paragraph" w:customStyle="1" w:styleId="5A9ADE3995214A91A779D63A50083DD0">
    <w:name w:val="5A9ADE3995214A91A779D63A50083DD0"/>
  </w:style>
  <w:style w:type="paragraph" w:customStyle="1" w:styleId="3E1E82FDCA9D4BCC9FD22B69108728AA">
    <w:name w:val="3E1E82FDCA9D4BCC9FD22B69108728AA"/>
  </w:style>
  <w:style w:type="paragraph" w:customStyle="1" w:styleId="6EF4C07AA4694B7499DACC20BAA774E6">
    <w:name w:val="6EF4C07AA4694B7499DACC20BAA774E6"/>
  </w:style>
  <w:style w:type="paragraph" w:customStyle="1" w:styleId="54CEC68665F9478FBC7C46E9B6EFFC16">
    <w:name w:val="54CEC68665F9478FBC7C46E9B6EFFC16"/>
  </w:style>
  <w:style w:type="paragraph" w:customStyle="1" w:styleId="B84A09B2C2EE44BEB406DB706C4C6AEE">
    <w:name w:val="B84A09B2C2EE44BEB406DB706C4C6AEE"/>
  </w:style>
  <w:style w:type="paragraph" w:customStyle="1" w:styleId="F793CF61A3B849D28456FABB20CE2DAC">
    <w:name w:val="F793CF61A3B849D28456FABB20CE2DAC"/>
  </w:style>
  <w:style w:type="paragraph" w:customStyle="1" w:styleId="32DED30C43C74EDEACB5F40AF6128021">
    <w:name w:val="32DED30C43C74EDEACB5F40AF6128021"/>
  </w:style>
  <w:style w:type="paragraph" w:customStyle="1" w:styleId="021C937639724354975CD820BBF9066A">
    <w:name w:val="021C937639724354975CD820BBF9066A"/>
  </w:style>
  <w:style w:type="paragraph" w:customStyle="1" w:styleId="C2B30C427DE347F69852A49EE7778E0D">
    <w:name w:val="C2B30C427DE347F69852A49EE7778E0D"/>
  </w:style>
  <w:style w:type="paragraph" w:customStyle="1" w:styleId="3E435ED368F84FE7A43166CC3701B121">
    <w:name w:val="3E435ED368F84FE7A43166CC3701B121"/>
  </w:style>
  <w:style w:type="paragraph" w:customStyle="1" w:styleId="EA3C76412BAD48A79D4C7C8A9961DC56">
    <w:name w:val="EA3C76412BAD48A79D4C7C8A9961DC56"/>
  </w:style>
  <w:style w:type="paragraph" w:customStyle="1" w:styleId="EC1FDD1026974081B509A107991E5A40">
    <w:name w:val="EC1FDD1026974081B509A107991E5A40"/>
  </w:style>
  <w:style w:type="paragraph" w:customStyle="1" w:styleId="F06A594A46C84D9EA22EBB31EEBABA49">
    <w:name w:val="F06A594A46C84D9EA22EBB31EEBABA49"/>
  </w:style>
  <w:style w:type="paragraph" w:customStyle="1" w:styleId="9D78CFBC3C334811817B7B2A6D27F028">
    <w:name w:val="9D78CFBC3C334811817B7B2A6D27F028"/>
  </w:style>
  <w:style w:type="paragraph" w:customStyle="1" w:styleId="514C13DB87DC446CA90BC65C9CE69BAC">
    <w:name w:val="514C13DB87DC446CA90BC65C9CE69BAC"/>
  </w:style>
  <w:style w:type="paragraph" w:customStyle="1" w:styleId="B58DF003115C4F95B405628AB7ACE64F">
    <w:name w:val="B58DF003115C4F95B405628AB7ACE64F"/>
  </w:style>
  <w:style w:type="paragraph" w:customStyle="1" w:styleId="F82B920E4AFD4DEE8D813294F6D83452">
    <w:name w:val="F82B920E4AFD4DEE8D813294F6D83452"/>
  </w:style>
  <w:style w:type="paragraph" w:customStyle="1" w:styleId="EFFB23F6CB024C509F3EC123482BDB84">
    <w:name w:val="EFFB23F6CB024C509F3EC123482BDB84"/>
  </w:style>
  <w:style w:type="paragraph" w:customStyle="1" w:styleId="8E82C63729694D9985F65B314A478C40">
    <w:name w:val="8E82C63729694D9985F65B314A478C40"/>
  </w:style>
  <w:style w:type="paragraph" w:customStyle="1" w:styleId="0BC87C6E354C41608C81CC1E8F091206">
    <w:name w:val="0BC87C6E354C41608C81CC1E8F091206"/>
  </w:style>
  <w:style w:type="paragraph" w:customStyle="1" w:styleId="D09358646A184575A19469EEC448B87E">
    <w:name w:val="D09358646A184575A19469EEC448B87E"/>
  </w:style>
  <w:style w:type="paragraph" w:customStyle="1" w:styleId="6122E9CDB88748E3B9C43F018E6AA9BD">
    <w:name w:val="6122E9CDB88748E3B9C43F018E6AA9BD"/>
  </w:style>
  <w:style w:type="paragraph" w:customStyle="1" w:styleId="9FB3B0C16390419E8ADAA94272327D77">
    <w:name w:val="9FB3B0C16390419E8ADAA94272327D77"/>
  </w:style>
  <w:style w:type="paragraph" w:customStyle="1" w:styleId="19368E8AC1684245A2DF2290E81CB581">
    <w:name w:val="19368E8AC1684245A2DF2290E81CB581"/>
  </w:style>
  <w:style w:type="paragraph" w:customStyle="1" w:styleId="86949FAEF5544671A287A862D929EF1C">
    <w:name w:val="86949FAEF5544671A287A862D929EF1C"/>
  </w:style>
  <w:style w:type="paragraph" w:customStyle="1" w:styleId="09D520E5D66046E0BD9FB724CAD6D82E">
    <w:name w:val="09D520E5D66046E0BD9FB724CAD6D82E"/>
  </w:style>
  <w:style w:type="paragraph" w:customStyle="1" w:styleId="EC3D6FBA3A4642E79741464421193769">
    <w:name w:val="EC3D6FBA3A4642E79741464421193769"/>
    <w:rsid w:val="00D11689"/>
  </w:style>
  <w:style w:type="paragraph" w:customStyle="1" w:styleId="B5033133327F4A049B5F01881CA4E1AC">
    <w:name w:val="B5033133327F4A049B5F01881CA4E1AC"/>
    <w:rsid w:val="00D11689"/>
  </w:style>
  <w:style w:type="paragraph" w:customStyle="1" w:styleId="9CF8569ECE3F43CB98F3F5A609DA7D82">
    <w:name w:val="9CF8569ECE3F43CB98F3F5A609DA7D82"/>
    <w:rsid w:val="00D11689"/>
  </w:style>
  <w:style w:type="paragraph" w:customStyle="1" w:styleId="998D31332E1A4FDB898D4DB9C7BACD71">
    <w:name w:val="998D31332E1A4FDB898D4DB9C7BACD71"/>
    <w:rsid w:val="00D11689"/>
  </w:style>
  <w:style w:type="paragraph" w:customStyle="1" w:styleId="3F1C0B161D974D30BD406302685BEADD">
    <w:name w:val="3F1C0B161D974D30BD406302685BEADD"/>
    <w:rsid w:val="00D11689"/>
  </w:style>
  <w:style w:type="paragraph" w:customStyle="1" w:styleId="4376E19FDACE45C189208FA1934B6213">
    <w:name w:val="4376E19FDACE45C189208FA1934B6213"/>
    <w:rsid w:val="00D11689"/>
  </w:style>
  <w:style w:type="paragraph" w:customStyle="1" w:styleId="7D570A83A4D14D5FBB36A6722B2D3D35">
    <w:name w:val="7D570A83A4D14D5FBB36A6722B2D3D35"/>
    <w:rsid w:val="00D11689"/>
  </w:style>
  <w:style w:type="paragraph" w:customStyle="1" w:styleId="99822A3AF3414E499B4683456512F845">
    <w:name w:val="99822A3AF3414E499B4683456512F845"/>
    <w:rsid w:val="00D11689"/>
  </w:style>
  <w:style w:type="paragraph" w:customStyle="1" w:styleId="DC8643C24ED946C6B3F8636E45EA025B">
    <w:name w:val="DC8643C24ED946C6B3F8636E45EA025B"/>
    <w:rsid w:val="00D11689"/>
  </w:style>
  <w:style w:type="paragraph" w:customStyle="1" w:styleId="0F0B5060000943DE8386DBAEC4A3ACF2">
    <w:name w:val="0F0B5060000943DE8386DBAEC4A3ACF2"/>
    <w:rsid w:val="00D11689"/>
  </w:style>
  <w:style w:type="paragraph" w:customStyle="1" w:styleId="8C5D09393B16432AAC3AAA8FE4C58E74">
    <w:name w:val="8C5D09393B16432AAC3AAA8FE4C58E74"/>
    <w:rsid w:val="00D11689"/>
  </w:style>
  <w:style w:type="paragraph" w:customStyle="1" w:styleId="656D224C8F984A7B822CF44A928848E9">
    <w:name w:val="656D224C8F984A7B822CF44A928848E9"/>
    <w:rsid w:val="00D11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105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lastModifiedBy>Shamsuddoha Shameem</cp:lastModifiedBy>
  <cp:revision>1</cp:revision>
  <dcterms:created xsi:type="dcterms:W3CDTF">2018-08-10T07:10:00Z</dcterms:created>
  <dcterms:modified xsi:type="dcterms:W3CDTF">2018-08-10T08:55:00Z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